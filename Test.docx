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E5686" w14:textId="731050B7" w:rsidR="00AF78AF" w:rsidRDefault="00C61BA9">
      <w:r>
        <w:t>Test</w:t>
      </w:r>
    </w:p>
    <w:sectPr w:rsidR="00AF7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BA9"/>
    <w:rsid w:val="00667F32"/>
    <w:rsid w:val="00A61A9A"/>
    <w:rsid w:val="00AF78AF"/>
    <w:rsid w:val="00C61BA9"/>
    <w:rsid w:val="00DA1C2B"/>
    <w:rsid w:val="00FE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8F24"/>
  <w15:chartTrackingRefBased/>
  <w15:docId w15:val="{FADED585-FC0A-4AA5-9309-8E7B5895F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B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B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B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B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B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B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B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B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B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B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no\Documents\Older\docx\Shel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Shell.dotm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2</cp:revision>
  <dcterms:created xsi:type="dcterms:W3CDTF">2025-09-29T10:15:00Z</dcterms:created>
  <dcterms:modified xsi:type="dcterms:W3CDTF">2025-09-29T10:33:00Z</dcterms:modified>
</cp:coreProperties>
</file>